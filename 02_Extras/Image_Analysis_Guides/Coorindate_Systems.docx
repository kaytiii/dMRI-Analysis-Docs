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450" w:type="dxa"/>
        <w:jc w:val="righ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50"/>
      </w:tblGrid>
      <w:tr w:rsidR="006C268A" w14:paraId="607CFAAB" w14:textId="77777777" w:rsidTr="006C268A">
        <w:trPr>
          <w:trHeight w:val="1008"/>
          <w:jc w:val="right"/>
        </w:trPr>
        <w:tc>
          <w:tcPr>
            <w:tcW w:w="9450" w:type="dxa"/>
            <w:vAlign w:val="center"/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Heading table for Business Trip Checklist."/>
            </w:tblPr>
            <w:tblGrid>
              <w:gridCol w:w="9450"/>
            </w:tblGrid>
            <w:tr w:rsidR="006C268A" w14:paraId="6B3F3586" w14:textId="77777777">
              <w:trPr>
                <w:trHeight w:hRule="exact" w:val="86"/>
              </w:trPr>
              <w:tc>
                <w:tcPr>
                  <w:tcW w:w="5000" w:type="pct"/>
                  <w:tcBorders>
                    <w:top w:val="single" w:sz="8" w:space="0" w:color="4F271C" w:themeColor="text2"/>
                    <w:bottom w:val="single" w:sz="8" w:space="0" w:color="4F271C" w:themeColor="text2"/>
                  </w:tcBorders>
                </w:tcPr>
                <w:p w14:paraId="7B6BA253" w14:textId="77777777" w:rsidR="006C268A" w:rsidRDefault="006C268A">
                  <w:pPr>
                    <w:pStyle w:val="NoSpacing"/>
                  </w:pPr>
                </w:p>
              </w:tc>
            </w:tr>
            <w:tr w:rsidR="006C268A" w14:paraId="44DBFFAA" w14:textId="77777777">
              <w:trPr>
                <w:trHeight w:val="720"/>
              </w:trPr>
              <w:tc>
                <w:tcPr>
                  <w:tcW w:w="5000" w:type="pct"/>
                  <w:tcBorders>
                    <w:top w:val="single" w:sz="8" w:space="0" w:color="4F271C" w:themeColor="text2"/>
                  </w:tcBorders>
                  <w:vAlign w:val="center"/>
                </w:tcPr>
                <w:p w14:paraId="72F53AC1" w14:textId="154A48A7" w:rsidR="006C268A" w:rsidRPr="006C3EBC" w:rsidRDefault="009E6985" w:rsidP="00C70B75">
                  <w:pPr>
                    <w:pStyle w:val="Title"/>
                    <w:ind w:left="0"/>
                    <w:rPr>
                      <w:sz w:val="60"/>
                      <w:szCs w:val="60"/>
                    </w:rPr>
                  </w:pPr>
                  <w:r>
                    <w:rPr>
                      <w:sz w:val="60"/>
                      <w:szCs w:val="60"/>
                    </w:rPr>
                    <w:t>primer</w:t>
                  </w:r>
                  <w:r w:rsidR="006C268A">
                    <w:rPr>
                      <w:sz w:val="60"/>
                      <w:szCs w:val="60"/>
                    </w:rPr>
                    <w:t xml:space="preserve">: </w:t>
                  </w:r>
                  <w:r w:rsidR="002A0FF9">
                    <w:rPr>
                      <w:sz w:val="60"/>
                      <w:szCs w:val="60"/>
                    </w:rPr>
                    <w:t>Coordinate systems</w:t>
                  </w:r>
                </w:p>
              </w:tc>
            </w:tr>
            <w:tr w:rsidR="006C268A" w14:paraId="65B6595F" w14:textId="77777777">
              <w:trPr>
                <w:trHeight w:hRule="exact" w:val="144"/>
              </w:trPr>
              <w:tc>
                <w:tcPr>
                  <w:tcW w:w="5000" w:type="pct"/>
                  <w:shd w:val="clear" w:color="auto" w:fill="4F271C" w:themeFill="text2"/>
                </w:tcPr>
                <w:p w14:paraId="46EBF8D8" w14:textId="77777777" w:rsidR="006C268A" w:rsidRDefault="006C268A">
                  <w:pPr>
                    <w:pStyle w:val="NoSpacing"/>
                  </w:pPr>
                </w:p>
              </w:tc>
            </w:tr>
          </w:tbl>
          <w:p w14:paraId="1F8F88BA" w14:textId="41EE199A" w:rsidR="002D46D3" w:rsidRDefault="002D46D3" w:rsidP="00484E4D">
            <w:pPr>
              <w:jc w:val="center"/>
            </w:pPr>
          </w:p>
        </w:tc>
      </w:tr>
    </w:tbl>
    <w:p w14:paraId="376593D0" w14:textId="0614E856" w:rsidR="002D46D3" w:rsidRDefault="009E6985" w:rsidP="006C268A">
      <w:pPr>
        <w:pStyle w:val="Heading1"/>
      </w:pPr>
      <w:r>
        <w:t>ESSENTIAL CONCEPTS</w:t>
      </w:r>
    </w:p>
    <w:p w14:paraId="51F61381" w14:textId="77777777" w:rsidR="009E6985" w:rsidRPr="009E6985" w:rsidRDefault="009E6985" w:rsidP="009E6985">
      <w:pPr>
        <w:pStyle w:val="ListParagraph"/>
        <w:numPr>
          <w:ilvl w:val="0"/>
          <w:numId w:val="4"/>
        </w:numPr>
        <w:spacing w:after="0" w:line="240" w:lineRule="auto"/>
        <w:rPr>
          <w:rFonts w:ascii="Calibri" w:hAnsi="Calibri" w:cs="Calibri"/>
          <w:b/>
          <w:sz w:val="24"/>
          <w:szCs w:val="24"/>
          <w:u w:val="single"/>
        </w:rPr>
      </w:pPr>
      <w:r w:rsidRPr="009E6985">
        <w:rPr>
          <w:rFonts w:ascii="Calibri" w:hAnsi="Calibri" w:cs="Calibri"/>
          <w:b/>
          <w:sz w:val="24"/>
          <w:szCs w:val="24"/>
          <w:u w:val="single"/>
        </w:rPr>
        <w:t>Image Spaces (associated with distinct coordinate system)</w:t>
      </w:r>
    </w:p>
    <w:p w14:paraId="68570BCF" w14:textId="77777777" w:rsidR="009E6985" w:rsidRPr="009E6985" w:rsidRDefault="009E6985" w:rsidP="009E6985">
      <w:pPr>
        <w:pStyle w:val="ListParagraph"/>
        <w:numPr>
          <w:ilvl w:val="1"/>
          <w:numId w:val="4"/>
        </w:numPr>
        <w:spacing w:after="0" w:line="240" w:lineRule="auto"/>
        <w:rPr>
          <w:rFonts w:ascii="Calibri" w:hAnsi="Calibri" w:cs="Calibri"/>
          <w:b/>
          <w:sz w:val="24"/>
          <w:szCs w:val="24"/>
          <w:u w:val="single"/>
        </w:rPr>
      </w:pPr>
      <w:r w:rsidRPr="009E6985">
        <w:rPr>
          <w:rFonts w:ascii="Calibri" w:hAnsi="Calibri" w:cs="Calibri"/>
          <w:sz w:val="24"/>
          <w:szCs w:val="24"/>
        </w:rPr>
        <w:t>Native space – coordinates unique to subject’s head placement in MRI scanner</w:t>
      </w:r>
    </w:p>
    <w:p w14:paraId="6E6CFD22" w14:textId="66FA4CD9" w:rsidR="009E6985" w:rsidRPr="009E6985" w:rsidRDefault="009E6985" w:rsidP="009E6985">
      <w:pPr>
        <w:pStyle w:val="ListParagraph"/>
        <w:numPr>
          <w:ilvl w:val="1"/>
          <w:numId w:val="4"/>
        </w:numPr>
        <w:spacing w:after="0" w:line="240" w:lineRule="auto"/>
        <w:rPr>
          <w:rFonts w:ascii="Calibri" w:hAnsi="Calibri" w:cs="Calibri"/>
          <w:b/>
          <w:sz w:val="24"/>
          <w:szCs w:val="24"/>
          <w:u w:val="single"/>
        </w:rPr>
      </w:pPr>
      <w:r w:rsidRPr="009E6985">
        <w:rPr>
          <w:rFonts w:ascii="Calibri" w:hAnsi="Calibri" w:cs="Calibri"/>
          <w:sz w:val="24"/>
          <w:szCs w:val="24"/>
        </w:rPr>
        <w:t xml:space="preserve">Standard space – standard defined </w:t>
      </w:r>
      <w:r w:rsidR="00297764">
        <w:rPr>
          <w:rFonts w:ascii="Calibri" w:hAnsi="Calibri" w:cs="Calibri"/>
          <w:sz w:val="24"/>
          <w:szCs w:val="24"/>
        </w:rPr>
        <w:t xml:space="preserve">world </w:t>
      </w:r>
      <w:r w:rsidRPr="009E6985">
        <w:rPr>
          <w:rFonts w:ascii="Calibri" w:hAnsi="Calibri" w:cs="Calibri"/>
          <w:sz w:val="24"/>
          <w:szCs w:val="24"/>
        </w:rPr>
        <w:t>coordinates across all images in this space define anatomy location</w:t>
      </w:r>
      <w:r w:rsidR="00C87438">
        <w:rPr>
          <w:rFonts w:ascii="Calibri" w:hAnsi="Calibri" w:cs="Calibri"/>
          <w:sz w:val="24"/>
          <w:szCs w:val="24"/>
        </w:rPr>
        <w:t xml:space="preserve"> (images in this space can have differ resolutions)</w:t>
      </w:r>
    </w:p>
    <w:p w14:paraId="08D7ED6E" w14:textId="77777777" w:rsidR="009E6985" w:rsidRPr="009E6985" w:rsidRDefault="009E6985" w:rsidP="009E6985">
      <w:pPr>
        <w:rPr>
          <w:rFonts w:ascii="Calibri" w:hAnsi="Calibri" w:cs="Calibri"/>
          <w:b/>
          <w:sz w:val="24"/>
          <w:szCs w:val="24"/>
          <w:u w:val="single"/>
        </w:rPr>
      </w:pPr>
    </w:p>
    <w:p w14:paraId="5EBC45D0" w14:textId="77777777" w:rsidR="009E6985" w:rsidRPr="009E6985" w:rsidRDefault="009E6985" w:rsidP="009E6985">
      <w:pPr>
        <w:pStyle w:val="ListParagraph"/>
        <w:numPr>
          <w:ilvl w:val="0"/>
          <w:numId w:val="4"/>
        </w:numPr>
        <w:spacing w:after="0" w:line="240" w:lineRule="auto"/>
        <w:rPr>
          <w:rFonts w:ascii="Calibri" w:hAnsi="Calibri" w:cs="Calibri"/>
          <w:b/>
          <w:sz w:val="24"/>
          <w:szCs w:val="24"/>
          <w:u w:val="single"/>
        </w:rPr>
      </w:pPr>
      <w:r w:rsidRPr="009E6985">
        <w:rPr>
          <w:rFonts w:ascii="Calibri" w:hAnsi="Calibri" w:cs="Calibri"/>
          <w:b/>
          <w:sz w:val="24"/>
          <w:szCs w:val="24"/>
          <w:u w:val="single"/>
        </w:rPr>
        <w:t>Coordinate Systems</w:t>
      </w:r>
    </w:p>
    <w:p w14:paraId="77CF26E2" w14:textId="77777777" w:rsidR="009E6985" w:rsidRPr="009E6985" w:rsidRDefault="009E6985" w:rsidP="009E6985">
      <w:pPr>
        <w:pStyle w:val="ListParagraph"/>
        <w:numPr>
          <w:ilvl w:val="1"/>
          <w:numId w:val="4"/>
        </w:numPr>
        <w:spacing w:after="0" w:line="240" w:lineRule="auto"/>
        <w:rPr>
          <w:rFonts w:ascii="Calibri" w:hAnsi="Calibri" w:cs="Calibri"/>
          <w:b/>
          <w:sz w:val="24"/>
          <w:szCs w:val="24"/>
          <w:u w:val="single"/>
        </w:rPr>
      </w:pPr>
      <w:r w:rsidRPr="009E6985">
        <w:rPr>
          <w:rFonts w:ascii="Calibri" w:hAnsi="Calibri" w:cs="Calibri"/>
          <w:sz w:val="24"/>
          <w:szCs w:val="24"/>
        </w:rPr>
        <w:t xml:space="preserve">Voxel coordinates </w:t>
      </w:r>
    </w:p>
    <w:p w14:paraId="6113A2A3" w14:textId="77777777" w:rsidR="009E6985" w:rsidRPr="009E6985" w:rsidRDefault="009E6985" w:rsidP="009E6985">
      <w:pPr>
        <w:pStyle w:val="ListParagraph"/>
        <w:numPr>
          <w:ilvl w:val="2"/>
          <w:numId w:val="4"/>
        </w:numPr>
        <w:spacing w:after="0" w:line="240" w:lineRule="auto"/>
        <w:rPr>
          <w:rFonts w:ascii="Calibri" w:hAnsi="Calibri" w:cs="Calibri"/>
          <w:b/>
          <w:sz w:val="24"/>
          <w:szCs w:val="24"/>
          <w:u w:val="single"/>
        </w:rPr>
      </w:pPr>
      <w:r w:rsidRPr="009E6985">
        <w:rPr>
          <w:rFonts w:ascii="Calibri" w:hAnsi="Calibri" w:cs="Calibri"/>
          <w:sz w:val="24"/>
          <w:szCs w:val="24"/>
        </w:rPr>
        <w:t>no units; integers</w:t>
      </w:r>
    </w:p>
    <w:p w14:paraId="49532ED7" w14:textId="77777777" w:rsidR="009E6985" w:rsidRPr="009E6985" w:rsidRDefault="009E6985" w:rsidP="009E6985">
      <w:pPr>
        <w:pStyle w:val="ListParagraph"/>
        <w:numPr>
          <w:ilvl w:val="2"/>
          <w:numId w:val="4"/>
        </w:numPr>
        <w:spacing w:after="0" w:line="240" w:lineRule="auto"/>
        <w:rPr>
          <w:rFonts w:ascii="Calibri" w:hAnsi="Calibri" w:cs="Calibri"/>
          <w:b/>
          <w:sz w:val="24"/>
          <w:szCs w:val="24"/>
          <w:u w:val="single"/>
        </w:rPr>
      </w:pPr>
      <w:r w:rsidRPr="009E6985">
        <w:rPr>
          <w:rFonts w:ascii="Calibri" w:hAnsi="Calibri" w:cs="Calibri"/>
          <w:sz w:val="24"/>
          <w:szCs w:val="24"/>
        </w:rPr>
        <w:t>voxel count in each dimension reflecting matrix size</w:t>
      </w:r>
    </w:p>
    <w:p w14:paraId="1738CFF7" w14:textId="77777777" w:rsidR="009E6985" w:rsidRPr="009E6985" w:rsidRDefault="009E6985" w:rsidP="009E6985">
      <w:pPr>
        <w:pStyle w:val="ListParagraph"/>
        <w:numPr>
          <w:ilvl w:val="2"/>
          <w:numId w:val="4"/>
        </w:numPr>
        <w:spacing w:after="0" w:line="240" w:lineRule="auto"/>
        <w:rPr>
          <w:rFonts w:ascii="Calibri" w:hAnsi="Calibri" w:cs="Calibri"/>
          <w:b/>
          <w:sz w:val="24"/>
          <w:szCs w:val="24"/>
          <w:u w:val="single"/>
        </w:rPr>
      </w:pPr>
      <w:r w:rsidRPr="009E6985">
        <w:rPr>
          <w:rFonts w:ascii="Calibri" w:hAnsi="Calibri" w:cs="Calibri"/>
          <w:sz w:val="24"/>
          <w:szCs w:val="24"/>
        </w:rPr>
        <w:t>Origin: corner of image (e.g., 0,0,0 or 1,1,1)</w:t>
      </w:r>
    </w:p>
    <w:p w14:paraId="798EF2BF" w14:textId="77777777" w:rsidR="009E6985" w:rsidRPr="009E6985" w:rsidRDefault="009E6985" w:rsidP="009E6985">
      <w:pPr>
        <w:pStyle w:val="ListParagraph"/>
        <w:numPr>
          <w:ilvl w:val="2"/>
          <w:numId w:val="4"/>
        </w:numPr>
        <w:spacing w:after="0" w:line="240" w:lineRule="auto"/>
        <w:rPr>
          <w:rFonts w:ascii="Calibri" w:hAnsi="Calibri" w:cs="Calibri"/>
          <w:b/>
          <w:sz w:val="24"/>
          <w:szCs w:val="24"/>
          <w:u w:val="single"/>
        </w:rPr>
      </w:pPr>
      <w:r w:rsidRPr="009E6985">
        <w:rPr>
          <w:rFonts w:ascii="Calibri" w:hAnsi="Calibri" w:cs="Calibri"/>
          <w:sz w:val="24"/>
          <w:szCs w:val="24"/>
        </w:rPr>
        <w:t>Origin and axes naming conventions differ in programs</w:t>
      </w:r>
    </w:p>
    <w:p w14:paraId="7C03762E" w14:textId="77777777" w:rsidR="009E6985" w:rsidRPr="009E6985" w:rsidRDefault="009E6985" w:rsidP="009E6985">
      <w:pPr>
        <w:pStyle w:val="ListParagraph"/>
        <w:numPr>
          <w:ilvl w:val="1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9E6985">
        <w:rPr>
          <w:rFonts w:ascii="Calibri" w:hAnsi="Calibri" w:cs="Calibri"/>
          <w:sz w:val="24"/>
          <w:szCs w:val="24"/>
        </w:rPr>
        <w:t>World coordinates</w:t>
      </w:r>
    </w:p>
    <w:p w14:paraId="2BD9B906" w14:textId="77777777" w:rsidR="009E6985" w:rsidRPr="009E6985" w:rsidRDefault="009E6985" w:rsidP="009E6985">
      <w:pPr>
        <w:pStyle w:val="ListParagraph"/>
        <w:numPr>
          <w:ilvl w:val="2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9E6985">
        <w:rPr>
          <w:rFonts w:ascii="Calibri" w:hAnsi="Calibri" w:cs="Calibri"/>
          <w:sz w:val="24"/>
          <w:szCs w:val="24"/>
        </w:rPr>
        <w:t>Have units in mm; floating values</w:t>
      </w:r>
    </w:p>
    <w:p w14:paraId="5A9BEDD3" w14:textId="77777777" w:rsidR="009E6985" w:rsidRPr="009E6985" w:rsidRDefault="009E6985" w:rsidP="009E6985">
      <w:pPr>
        <w:pStyle w:val="ListParagraph"/>
        <w:numPr>
          <w:ilvl w:val="2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9E6985">
        <w:rPr>
          <w:rFonts w:ascii="Calibri" w:hAnsi="Calibri" w:cs="Calibri"/>
          <w:sz w:val="24"/>
          <w:szCs w:val="24"/>
        </w:rPr>
        <w:t xml:space="preserve">Denote anatomy </w:t>
      </w:r>
    </w:p>
    <w:p w14:paraId="2AFF9EE8" w14:textId="3E22424B" w:rsidR="009E6985" w:rsidRDefault="009E6985" w:rsidP="009E6985">
      <w:pPr>
        <w:pStyle w:val="ListParagraph"/>
        <w:numPr>
          <w:ilvl w:val="3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9E6985">
        <w:rPr>
          <w:rFonts w:ascii="Calibri" w:hAnsi="Calibri" w:cs="Calibri"/>
          <w:sz w:val="24"/>
          <w:szCs w:val="24"/>
        </w:rPr>
        <w:t xml:space="preserve">Handedness system </w:t>
      </w:r>
    </w:p>
    <w:p w14:paraId="5029B95F" w14:textId="77777777" w:rsidR="002A0FF9" w:rsidRPr="009E6985" w:rsidRDefault="002A0FF9" w:rsidP="002A0FF9">
      <w:pPr>
        <w:pStyle w:val="ListParagraph"/>
        <w:numPr>
          <w:ilvl w:val="4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9E6985">
        <w:rPr>
          <w:rFonts w:ascii="Calibri" w:hAnsi="Calibri" w:cs="Calibri"/>
          <w:sz w:val="24"/>
          <w:szCs w:val="24"/>
        </w:rPr>
        <w:t xml:space="preserve">Right-handed (RAS) system </w:t>
      </w:r>
    </w:p>
    <w:p w14:paraId="6BB9626D" w14:textId="77777777" w:rsidR="002A0FF9" w:rsidRPr="009E6985" w:rsidRDefault="002A0FF9" w:rsidP="002A0FF9">
      <w:pPr>
        <w:pStyle w:val="ListParagraph"/>
        <w:numPr>
          <w:ilvl w:val="5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9E6985">
        <w:rPr>
          <w:rFonts w:ascii="Calibri" w:hAnsi="Calibri" w:cs="Calibri"/>
          <w:sz w:val="24"/>
          <w:szCs w:val="24"/>
        </w:rPr>
        <w:t>x+ Left-</w:t>
      </w:r>
      <w:r w:rsidRPr="009E6985">
        <w:rPr>
          <w:rFonts w:ascii="Calibri" w:hAnsi="Calibri" w:cs="Calibri"/>
          <w:sz w:val="24"/>
          <w:szCs w:val="24"/>
          <w:u w:val="single"/>
        </w:rPr>
        <w:t>R</w:t>
      </w:r>
      <w:r w:rsidRPr="009E6985">
        <w:rPr>
          <w:rFonts w:ascii="Calibri" w:hAnsi="Calibri" w:cs="Calibri"/>
          <w:sz w:val="24"/>
          <w:szCs w:val="24"/>
        </w:rPr>
        <w:t>ight</w:t>
      </w:r>
    </w:p>
    <w:p w14:paraId="4201E589" w14:textId="77777777" w:rsidR="002A0FF9" w:rsidRPr="009E6985" w:rsidRDefault="002A0FF9" w:rsidP="002A0FF9">
      <w:pPr>
        <w:pStyle w:val="ListParagraph"/>
        <w:numPr>
          <w:ilvl w:val="5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9E6985">
        <w:rPr>
          <w:rFonts w:ascii="Calibri" w:hAnsi="Calibri" w:cs="Calibri"/>
          <w:sz w:val="24"/>
          <w:szCs w:val="24"/>
        </w:rPr>
        <w:t>y+ Posterior-</w:t>
      </w:r>
      <w:r w:rsidRPr="009E6985">
        <w:rPr>
          <w:rFonts w:ascii="Calibri" w:hAnsi="Calibri" w:cs="Calibri"/>
          <w:sz w:val="24"/>
          <w:szCs w:val="24"/>
          <w:u w:val="single"/>
        </w:rPr>
        <w:t>A</w:t>
      </w:r>
      <w:r w:rsidRPr="009E6985">
        <w:rPr>
          <w:rFonts w:ascii="Calibri" w:hAnsi="Calibri" w:cs="Calibri"/>
          <w:sz w:val="24"/>
          <w:szCs w:val="24"/>
        </w:rPr>
        <w:t>nterior</w:t>
      </w:r>
    </w:p>
    <w:p w14:paraId="5DCF8F03" w14:textId="77777777" w:rsidR="002A0FF9" w:rsidRDefault="002A0FF9" w:rsidP="002A0FF9">
      <w:pPr>
        <w:pStyle w:val="ListParagraph"/>
        <w:numPr>
          <w:ilvl w:val="5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9E6985">
        <w:rPr>
          <w:rFonts w:ascii="Calibri" w:hAnsi="Calibri" w:cs="Calibri"/>
          <w:sz w:val="24"/>
          <w:szCs w:val="24"/>
        </w:rPr>
        <w:t>z+ Inferior-</w:t>
      </w:r>
      <w:r w:rsidRPr="009E6985">
        <w:rPr>
          <w:rFonts w:ascii="Calibri" w:hAnsi="Calibri" w:cs="Calibri"/>
          <w:sz w:val="24"/>
          <w:szCs w:val="24"/>
          <w:u w:val="single"/>
        </w:rPr>
        <w:t>S</w:t>
      </w:r>
      <w:r w:rsidRPr="009E6985">
        <w:rPr>
          <w:rFonts w:ascii="Calibri" w:hAnsi="Calibri" w:cs="Calibri"/>
          <w:sz w:val="24"/>
          <w:szCs w:val="24"/>
        </w:rPr>
        <w:t>uperior</w:t>
      </w:r>
    </w:p>
    <w:p w14:paraId="7EAE428C" w14:textId="77777777" w:rsidR="002A0FF9" w:rsidRDefault="002A0FF9" w:rsidP="002A0FF9">
      <w:pPr>
        <w:pStyle w:val="ListParagraph"/>
        <w:numPr>
          <w:ilvl w:val="5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Default for:</w:t>
      </w:r>
      <w:r w:rsidRPr="009E6985">
        <w:rPr>
          <w:rFonts w:ascii="Calibri" w:hAnsi="Calibri" w:cs="Calibri"/>
          <w:sz w:val="24"/>
          <w:szCs w:val="24"/>
        </w:rPr>
        <w:t xml:space="preserve"> MNI152 space, </w:t>
      </w:r>
      <w:proofErr w:type="spellStart"/>
      <w:r w:rsidRPr="009E6985">
        <w:rPr>
          <w:rFonts w:ascii="Calibri" w:hAnsi="Calibri" w:cs="Calibri"/>
          <w:sz w:val="24"/>
          <w:szCs w:val="24"/>
        </w:rPr>
        <w:t>NifTi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</w:p>
    <w:p w14:paraId="7E3BFA9A" w14:textId="77777777" w:rsidR="002A0FF9" w:rsidRDefault="002A0FF9" w:rsidP="002A0FF9">
      <w:pPr>
        <w:pStyle w:val="ListParagraph"/>
        <w:numPr>
          <w:ilvl w:val="4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LPS system </w:t>
      </w:r>
    </w:p>
    <w:p w14:paraId="5E09EEFD" w14:textId="77777777" w:rsidR="002A0FF9" w:rsidRPr="00C86D81" w:rsidRDefault="002A0FF9" w:rsidP="002A0FF9">
      <w:pPr>
        <w:pStyle w:val="ListParagraph"/>
        <w:numPr>
          <w:ilvl w:val="5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Default for: Dicom</w:t>
      </w:r>
    </w:p>
    <w:p w14:paraId="5BF2F70E" w14:textId="77777777" w:rsidR="009E6985" w:rsidRPr="009E6985" w:rsidRDefault="009E6985" w:rsidP="009E6985">
      <w:pPr>
        <w:pStyle w:val="ListParagraph"/>
        <w:numPr>
          <w:ilvl w:val="2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9E6985">
        <w:rPr>
          <w:rFonts w:ascii="Calibri" w:hAnsi="Calibri" w:cs="Calibri"/>
          <w:sz w:val="24"/>
          <w:szCs w:val="24"/>
        </w:rPr>
        <w:t>Origin: can differ in programs, standard space (e.g., MNI152 space origin at anterior commissure)</w:t>
      </w:r>
    </w:p>
    <w:p w14:paraId="12FCB904" w14:textId="77777777" w:rsidR="009E6985" w:rsidRPr="009E6985" w:rsidRDefault="009E6985" w:rsidP="009E6985">
      <w:pPr>
        <w:pStyle w:val="ListParagraph"/>
        <w:ind w:left="2160"/>
        <w:rPr>
          <w:rFonts w:ascii="Calibri" w:hAnsi="Calibri" w:cs="Calibri"/>
          <w:sz w:val="24"/>
          <w:szCs w:val="24"/>
        </w:rPr>
      </w:pPr>
    </w:p>
    <w:p w14:paraId="04529BA2" w14:textId="092BF533" w:rsidR="009E6985" w:rsidRPr="009E6985" w:rsidRDefault="00297764" w:rsidP="009E6985">
      <w:pPr>
        <w:pStyle w:val="ListParagraph"/>
        <w:numPr>
          <w:ilvl w:val="0"/>
          <w:numId w:val="5"/>
        </w:numPr>
        <w:spacing w:after="0" w:line="240" w:lineRule="auto"/>
        <w:rPr>
          <w:rFonts w:ascii="Calibri" w:hAnsi="Calibri" w:cs="Calibri"/>
          <w:b/>
          <w:sz w:val="24"/>
          <w:szCs w:val="24"/>
          <w:u w:val="single"/>
        </w:rPr>
      </w:pPr>
      <w:proofErr w:type="spellStart"/>
      <w:r>
        <w:rPr>
          <w:rFonts w:ascii="Calibri" w:hAnsi="Calibri" w:cs="Calibri"/>
          <w:b/>
          <w:sz w:val="24"/>
          <w:szCs w:val="24"/>
          <w:u w:val="single"/>
        </w:rPr>
        <w:t>qform</w:t>
      </w:r>
      <w:proofErr w:type="spellEnd"/>
      <w:r>
        <w:rPr>
          <w:rFonts w:ascii="Calibri" w:hAnsi="Calibri" w:cs="Calibri"/>
          <w:b/>
          <w:sz w:val="24"/>
          <w:szCs w:val="24"/>
          <w:u w:val="single"/>
        </w:rPr>
        <w:t xml:space="preserve"> and </w:t>
      </w:r>
      <w:proofErr w:type="spellStart"/>
      <w:r>
        <w:rPr>
          <w:rFonts w:ascii="Calibri" w:hAnsi="Calibri" w:cs="Calibri"/>
          <w:b/>
          <w:sz w:val="24"/>
          <w:szCs w:val="24"/>
          <w:u w:val="single"/>
        </w:rPr>
        <w:t>sform</w:t>
      </w:r>
      <w:proofErr w:type="spellEnd"/>
      <w:r>
        <w:rPr>
          <w:rFonts w:ascii="Calibri" w:hAnsi="Calibri" w:cs="Calibri"/>
          <w:b/>
          <w:sz w:val="24"/>
          <w:szCs w:val="24"/>
          <w:u w:val="single"/>
        </w:rPr>
        <w:t xml:space="preserve"> Matrices</w:t>
      </w:r>
    </w:p>
    <w:p w14:paraId="70294CC5" w14:textId="035A7C27" w:rsidR="009E6985" w:rsidRPr="009E6985" w:rsidRDefault="00297764" w:rsidP="009E6985">
      <w:pPr>
        <w:pStyle w:val="ListParagrap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PURPOSE</w:t>
      </w:r>
      <w:r w:rsidR="009E6985" w:rsidRPr="009E6985">
        <w:rPr>
          <w:rFonts w:ascii="Calibri" w:hAnsi="Calibri" w:cs="Calibri"/>
          <w:sz w:val="24"/>
          <w:szCs w:val="24"/>
        </w:rPr>
        <w:t>:</w:t>
      </w:r>
      <w:r>
        <w:rPr>
          <w:rFonts w:ascii="Calibri" w:hAnsi="Calibri" w:cs="Calibri"/>
          <w:sz w:val="24"/>
          <w:szCs w:val="24"/>
        </w:rPr>
        <w:t xml:space="preserve"> Used to convert voxel coordinates into world coordinates</w:t>
      </w:r>
    </w:p>
    <w:p w14:paraId="7B73273C" w14:textId="54B5FDC7" w:rsidR="009E6985" w:rsidRDefault="00297764" w:rsidP="009E6985">
      <w:pPr>
        <w:pStyle w:val="ListParagraph"/>
        <w:numPr>
          <w:ilvl w:val="1"/>
          <w:numId w:val="5"/>
        </w:numPr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qform</w:t>
      </w:r>
      <w:proofErr w:type="spellEnd"/>
      <w:r>
        <w:rPr>
          <w:rFonts w:ascii="Calibri" w:hAnsi="Calibri" w:cs="Calibri"/>
          <w:sz w:val="24"/>
          <w:szCs w:val="24"/>
        </w:rPr>
        <w:t xml:space="preserve"> &amp; </w:t>
      </w:r>
      <w:proofErr w:type="spellStart"/>
      <w:r>
        <w:rPr>
          <w:rFonts w:ascii="Calibri" w:hAnsi="Calibri" w:cs="Calibri"/>
          <w:sz w:val="24"/>
          <w:szCs w:val="24"/>
        </w:rPr>
        <w:t>sform</w:t>
      </w:r>
      <w:proofErr w:type="spellEnd"/>
      <w:r>
        <w:rPr>
          <w:rFonts w:ascii="Calibri" w:hAnsi="Calibri" w:cs="Calibri"/>
          <w:sz w:val="24"/>
          <w:szCs w:val="24"/>
        </w:rPr>
        <w:t xml:space="preserve"> stored in the </w:t>
      </w:r>
      <w:proofErr w:type="spellStart"/>
      <w:r>
        <w:rPr>
          <w:rFonts w:ascii="Calibri" w:hAnsi="Calibri" w:cs="Calibri"/>
          <w:sz w:val="24"/>
          <w:szCs w:val="24"/>
        </w:rPr>
        <w:t>Nifti</w:t>
      </w:r>
      <w:proofErr w:type="spellEnd"/>
      <w:r>
        <w:rPr>
          <w:rFonts w:ascii="Calibri" w:hAnsi="Calibri" w:cs="Calibri"/>
          <w:sz w:val="24"/>
          <w:szCs w:val="24"/>
        </w:rPr>
        <w:t xml:space="preserve"> File</w:t>
      </w:r>
    </w:p>
    <w:p w14:paraId="64D5A8B0" w14:textId="5CCD4D07" w:rsidR="00297764" w:rsidRPr="009E6985" w:rsidRDefault="00297764" w:rsidP="009E6985">
      <w:pPr>
        <w:pStyle w:val="ListParagraph"/>
        <w:numPr>
          <w:ilvl w:val="1"/>
          <w:numId w:val="5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Historically, both matrices in a file to keep track of </w:t>
      </w:r>
      <w:r w:rsidR="005C5727">
        <w:rPr>
          <w:rFonts w:ascii="Calibri" w:hAnsi="Calibri" w:cs="Calibri"/>
          <w:sz w:val="24"/>
          <w:szCs w:val="24"/>
        </w:rPr>
        <w:t>scanner coordinate system (</w:t>
      </w:r>
      <w:proofErr w:type="spellStart"/>
      <w:r w:rsidR="005C5727">
        <w:rPr>
          <w:rFonts w:ascii="Calibri" w:hAnsi="Calibri" w:cs="Calibri"/>
          <w:sz w:val="24"/>
          <w:szCs w:val="24"/>
        </w:rPr>
        <w:t>qform</w:t>
      </w:r>
      <w:proofErr w:type="spellEnd"/>
      <w:r w:rsidR="005C5727">
        <w:rPr>
          <w:rFonts w:ascii="Calibri" w:hAnsi="Calibri" w:cs="Calibri"/>
          <w:sz w:val="24"/>
          <w:szCs w:val="24"/>
        </w:rPr>
        <w:t>) and standard space coordinates (</w:t>
      </w:r>
      <w:proofErr w:type="spellStart"/>
      <w:r w:rsidR="005C5727">
        <w:rPr>
          <w:rFonts w:ascii="Calibri" w:hAnsi="Calibri" w:cs="Calibri"/>
          <w:sz w:val="24"/>
          <w:szCs w:val="24"/>
        </w:rPr>
        <w:t>sform</w:t>
      </w:r>
      <w:proofErr w:type="spellEnd"/>
      <w:r w:rsidR="005C5727">
        <w:rPr>
          <w:rFonts w:ascii="Calibri" w:hAnsi="Calibri" w:cs="Calibri"/>
          <w:sz w:val="24"/>
          <w:szCs w:val="24"/>
        </w:rPr>
        <w:t>); in practice not used; one matrix usually set to 0)</w:t>
      </w:r>
    </w:p>
    <w:p w14:paraId="6C660720" w14:textId="0530C978" w:rsidR="009E6985" w:rsidRPr="00C87438" w:rsidRDefault="00297764" w:rsidP="009E6985">
      <w:pPr>
        <w:pStyle w:val="ListParagraph"/>
        <w:numPr>
          <w:ilvl w:val="1"/>
          <w:numId w:val="5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Meaningful only if have a NON-ZERO code (0=unknown)</w:t>
      </w:r>
    </w:p>
    <w:p w14:paraId="73807FF0" w14:textId="2C6C6096" w:rsidR="009E6985" w:rsidRPr="00290F06" w:rsidRDefault="005C5727" w:rsidP="009E6985">
      <w:pPr>
        <w:pStyle w:val="Heading1"/>
      </w:pPr>
      <w:r>
        <w:t>QUESTIONS</w:t>
      </w:r>
      <w:r w:rsidR="00C87438">
        <w:t xml:space="preserve"> </w:t>
      </w:r>
      <w:r w:rsidR="00C87438" w:rsidRPr="00C87438">
        <w:rPr>
          <w:highlight w:val="yellow"/>
        </w:rPr>
        <w:t>(PLEASE ADDRESS)</w:t>
      </w:r>
    </w:p>
    <w:p w14:paraId="23B90064" w14:textId="27FAD5EA" w:rsidR="009E6985" w:rsidRPr="009E6985" w:rsidRDefault="005C5727" w:rsidP="009E6985">
      <w:pPr>
        <w:pStyle w:val="ListParagraph"/>
        <w:numPr>
          <w:ilvl w:val="0"/>
          <w:numId w:val="4"/>
        </w:numPr>
        <w:spacing w:after="0" w:line="240" w:lineRule="auto"/>
        <w:rPr>
          <w:rFonts w:ascii="Calibri" w:hAnsi="Calibri" w:cs="Calibri"/>
          <w:b/>
          <w:sz w:val="24"/>
          <w:szCs w:val="24"/>
          <w:u w:val="single"/>
        </w:rPr>
      </w:pPr>
      <w:r>
        <w:rPr>
          <w:rFonts w:ascii="Calibri" w:hAnsi="Calibri" w:cs="Calibri"/>
          <w:b/>
          <w:sz w:val="24"/>
          <w:szCs w:val="24"/>
          <w:u w:val="single"/>
        </w:rPr>
        <w:t>How is</w:t>
      </w:r>
      <w:r w:rsidR="00C87438">
        <w:rPr>
          <w:rFonts w:ascii="Calibri" w:hAnsi="Calibri" w:cs="Calibri"/>
          <w:b/>
          <w:sz w:val="24"/>
          <w:szCs w:val="24"/>
          <w:u w:val="single"/>
        </w:rPr>
        <w:t xml:space="preserve"> the origin of world coordinates originally set? </w:t>
      </w:r>
    </w:p>
    <w:p w14:paraId="1F2B666B" w14:textId="77777777" w:rsidR="009E6985" w:rsidRPr="009E6985" w:rsidRDefault="009E6985" w:rsidP="009E6985">
      <w:pPr>
        <w:pStyle w:val="ListParagraph"/>
        <w:ind w:left="1440"/>
        <w:rPr>
          <w:rFonts w:ascii="Calibri" w:hAnsi="Calibri" w:cs="Calibri"/>
          <w:sz w:val="24"/>
          <w:szCs w:val="24"/>
        </w:rPr>
      </w:pPr>
    </w:p>
    <w:p w14:paraId="5F04CF4A" w14:textId="34E59617" w:rsidR="009E6985" w:rsidRPr="009E6985" w:rsidRDefault="00C87438" w:rsidP="009E6985">
      <w:pPr>
        <w:pStyle w:val="ListParagraph"/>
        <w:numPr>
          <w:ilvl w:val="0"/>
          <w:numId w:val="4"/>
        </w:numPr>
        <w:spacing w:after="0" w:line="240" w:lineRule="auto"/>
        <w:rPr>
          <w:rFonts w:ascii="Calibri" w:hAnsi="Calibri" w:cs="Calibri"/>
          <w:b/>
          <w:sz w:val="24"/>
          <w:szCs w:val="24"/>
          <w:u w:val="single"/>
        </w:rPr>
      </w:pPr>
      <w:r>
        <w:rPr>
          <w:rFonts w:ascii="Calibri" w:hAnsi="Calibri" w:cs="Calibri"/>
          <w:b/>
          <w:sz w:val="24"/>
          <w:szCs w:val="24"/>
          <w:u w:val="single"/>
        </w:rPr>
        <w:t>How can origins be re</w:t>
      </w:r>
      <w:r w:rsidR="006E395A">
        <w:rPr>
          <w:rFonts w:ascii="Calibri" w:hAnsi="Calibri" w:cs="Calibri"/>
          <w:b/>
          <w:sz w:val="24"/>
          <w:szCs w:val="24"/>
          <w:u w:val="single"/>
        </w:rPr>
        <w:t>de</w:t>
      </w:r>
      <w:r>
        <w:rPr>
          <w:rFonts w:ascii="Calibri" w:hAnsi="Calibri" w:cs="Calibri"/>
          <w:b/>
          <w:sz w:val="24"/>
          <w:szCs w:val="24"/>
          <w:u w:val="single"/>
        </w:rPr>
        <w:t>fined in different software</w:t>
      </w:r>
      <w:r w:rsidR="006E395A">
        <w:rPr>
          <w:rFonts w:ascii="Calibri" w:hAnsi="Calibri" w:cs="Calibri"/>
          <w:b/>
          <w:sz w:val="24"/>
          <w:szCs w:val="24"/>
          <w:u w:val="single"/>
        </w:rPr>
        <w:t>/command line</w:t>
      </w:r>
      <w:r>
        <w:rPr>
          <w:rFonts w:ascii="Calibri" w:hAnsi="Calibri" w:cs="Calibri"/>
          <w:b/>
          <w:sz w:val="24"/>
          <w:szCs w:val="24"/>
          <w:u w:val="single"/>
        </w:rPr>
        <w:t xml:space="preserve">? </w:t>
      </w:r>
    </w:p>
    <w:p w14:paraId="1D896E8A" w14:textId="77777777" w:rsidR="009E6985" w:rsidRPr="009E6985" w:rsidRDefault="009E6985" w:rsidP="009E6985">
      <w:pPr>
        <w:pStyle w:val="ListParagraph"/>
        <w:ind w:left="1440"/>
        <w:rPr>
          <w:rFonts w:ascii="Calibri" w:hAnsi="Calibri" w:cs="Calibri"/>
          <w:sz w:val="24"/>
          <w:szCs w:val="24"/>
        </w:rPr>
      </w:pPr>
    </w:p>
    <w:p w14:paraId="6FD7B182" w14:textId="77777777" w:rsidR="009E6985" w:rsidRPr="009E6985" w:rsidRDefault="009E6985" w:rsidP="009E6985">
      <w:pPr>
        <w:pStyle w:val="ListParagraph"/>
        <w:ind w:left="1440"/>
        <w:rPr>
          <w:rFonts w:ascii="Calibri" w:hAnsi="Calibri" w:cs="Calibri"/>
          <w:sz w:val="24"/>
          <w:szCs w:val="24"/>
        </w:rPr>
      </w:pPr>
    </w:p>
    <w:p w14:paraId="0968D3A0" w14:textId="77777777" w:rsidR="009E6985" w:rsidRPr="009E6985" w:rsidRDefault="009E6985" w:rsidP="009E6985">
      <w:pPr>
        <w:pStyle w:val="ListParagraph"/>
        <w:rPr>
          <w:rFonts w:ascii="Calibri" w:hAnsi="Calibri" w:cs="Calibri"/>
          <w:sz w:val="24"/>
          <w:szCs w:val="24"/>
        </w:rPr>
      </w:pPr>
    </w:p>
    <w:p w14:paraId="343605C5" w14:textId="7075A7B5" w:rsidR="005C5727" w:rsidRPr="00290F06" w:rsidRDefault="005C5727" w:rsidP="005C5727">
      <w:pPr>
        <w:pStyle w:val="Heading1"/>
      </w:pPr>
      <w:r>
        <w:t>SOFTWARE CONVENTIONS</w:t>
      </w:r>
      <w:r w:rsidR="00C87438">
        <w:t xml:space="preserve"> </w:t>
      </w:r>
      <w:r w:rsidR="00C87438" w:rsidRPr="00C87438">
        <w:rPr>
          <w:highlight w:val="yellow"/>
        </w:rPr>
        <w:t>(PLEASE DEFINE)</w:t>
      </w:r>
    </w:p>
    <w:p w14:paraId="17882AB7" w14:textId="6C4F5146" w:rsidR="005C5727" w:rsidRDefault="005C5727" w:rsidP="005C5727">
      <w:pPr>
        <w:pStyle w:val="ListParagraph"/>
        <w:numPr>
          <w:ilvl w:val="0"/>
          <w:numId w:val="4"/>
        </w:numPr>
        <w:spacing w:after="0" w:line="240" w:lineRule="auto"/>
        <w:rPr>
          <w:rFonts w:ascii="Calibri" w:hAnsi="Calibri" w:cs="Calibri"/>
          <w:b/>
          <w:sz w:val="24"/>
          <w:szCs w:val="24"/>
          <w:u w:val="single"/>
        </w:rPr>
      </w:pPr>
      <w:r>
        <w:rPr>
          <w:rFonts w:ascii="Calibri" w:hAnsi="Calibri" w:cs="Calibri"/>
          <w:b/>
          <w:sz w:val="24"/>
          <w:szCs w:val="24"/>
          <w:u w:val="single"/>
        </w:rPr>
        <w:t>FSLeyes</w:t>
      </w:r>
    </w:p>
    <w:p w14:paraId="39EDC971" w14:textId="25ABE378" w:rsidR="005C5727" w:rsidRPr="005C5727" w:rsidRDefault="005C5727" w:rsidP="005C5727">
      <w:pPr>
        <w:pStyle w:val="ListParagraph"/>
        <w:numPr>
          <w:ilvl w:val="1"/>
          <w:numId w:val="4"/>
        </w:numPr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5C5727">
        <w:rPr>
          <w:rFonts w:ascii="Calibri" w:hAnsi="Calibri" w:cs="Calibri"/>
          <w:sz w:val="24"/>
          <w:szCs w:val="24"/>
        </w:rPr>
        <w:t xml:space="preserve">Voxel coordinates origin = </w:t>
      </w:r>
    </w:p>
    <w:p w14:paraId="4E423D39" w14:textId="5AB8903D" w:rsidR="005C5727" w:rsidRDefault="005C5727" w:rsidP="005C5727">
      <w:pPr>
        <w:pStyle w:val="ListParagraph"/>
        <w:numPr>
          <w:ilvl w:val="1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5C5727">
        <w:rPr>
          <w:rFonts w:ascii="Calibri" w:hAnsi="Calibri" w:cs="Calibri"/>
          <w:sz w:val="24"/>
          <w:szCs w:val="24"/>
        </w:rPr>
        <w:t xml:space="preserve">World coordinates origin = </w:t>
      </w:r>
    </w:p>
    <w:p w14:paraId="7582508B" w14:textId="6CAFB5F9" w:rsidR="005C5727" w:rsidRDefault="005C5727" w:rsidP="005C5727">
      <w:pPr>
        <w:pStyle w:val="ListParagraph"/>
        <w:numPr>
          <w:ilvl w:val="1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Default coordinate system visualize when open file = </w:t>
      </w:r>
    </w:p>
    <w:p w14:paraId="2BE50EF7" w14:textId="621605B2" w:rsidR="00C87438" w:rsidRPr="005C5727" w:rsidRDefault="00C87438" w:rsidP="005C5727">
      <w:pPr>
        <w:pStyle w:val="ListParagraph"/>
        <w:numPr>
          <w:ilvl w:val="1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Special notes: </w:t>
      </w:r>
    </w:p>
    <w:p w14:paraId="48D4B311" w14:textId="30CDE26C" w:rsidR="005C5727" w:rsidRDefault="005C5727" w:rsidP="005C5727">
      <w:pPr>
        <w:pStyle w:val="ListParagraph"/>
        <w:numPr>
          <w:ilvl w:val="0"/>
          <w:numId w:val="4"/>
        </w:numPr>
        <w:spacing w:after="0" w:line="240" w:lineRule="auto"/>
        <w:rPr>
          <w:rFonts w:ascii="Calibri" w:hAnsi="Calibri" w:cs="Calibri"/>
          <w:b/>
          <w:sz w:val="24"/>
          <w:szCs w:val="24"/>
          <w:u w:val="single"/>
        </w:rPr>
      </w:pPr>
      <w:r>
        <w:rPr>
          <w:rFonts w:ascii="Calibri" w:hAnsi="Calibri" w:cs="Calibri"/>
          <w:b/>
          <w:sz w:val="24"/>
          <w:szCs w:val="24"/>
          <w:u w:val="single"/>
        </w:rPr>
        <w:t>MRIcron</w:t>
      </w:r>
    </w:p>
    <w:p w14:paraId="65740BD8" w14:textId="45E1B36F" w:rsidR="005C5727" w:rsidRDefault="005C5727" w:rsidP="005C5727">
      <w:pPr>
        <w:pStyle w:val="ListParagraph"/>
        <w:numPr>
          <w:ilvl w:val="0"/>
          <w:numId w:val="4"/>
        </w:numPr>
        <w:spacing w:after="0" w:line="240" w:lineRule="auto"/>
        <w:rPr>
          <w:rFonts w:ascii="Calibri" w:hAnsi="Calibri" w:cs="Calibri"/>
          <w:b/>
          <w:sz w:val="24"/>
          <w:szCs w:val="24"/>
          <w:u w:val="single"/>
        </w:rPr>
      </w:pPr>
      <w:r>
        <w:rPr>
          <w:rFonts w:ascii="Calibri" w:hAnsi="Calibri" w:cs="Calibri"/>
          <w:b/>
          <w:sz w:val="24"/>
          <w:szCs w:val="24"/>
          <w:u w:val="single"/>
        </w:rPr>
        <w:t>DSI Studio</w:t>
      </w:r>
    </w:p>
    <w:p w14:paraId="7EAD7479" w14:textId="0E6FA666" w:rsidR="005C5727" w:rsidRDefault="005C5727" w:rsidP="005C5727">
      <w:pPr>
        <w:pStyle w:val="ListParagraph"/>
        <w:numPr>
          <w:ilvl w:val="0"/>
          <w:numId w:val="4"/>
        </w:numPr>
        <w:spacing w:after="0" w:line="240" w:lineRule="auto"/>
        <w:rPr>
          <w:rFonts w:ascii="Calibri" w:hAnsi="Calibri" w:cs="Calibri"/>
          <w:b/>
          <w:sz w:val="24"/>
          <w:szCs w:val="24"/>
          <w:u w:val="single"/>
        </w:rPr>
      </w:pPr>
      <w:proofErr w:type="spellStart"/>
      <w:r>
        <w:rPr>
          <w:rFonts w:ascii="Calibri" w:hAnsi="Calibri" w:cs="Calibri"/>
          <w:b/>
          <w:sz w:val="24"/>
          <w:szCs w:val="24"/>
          <w:u w:val="single"/>
        </w:rPr>
        <w:t>TrackVis</w:t>
      </w:r>
      <w:proofErr w:type="spellEnd"/>
    </w:p>
    <w:p w14:paraId="24D135C2" w14:textId="1607D8E8" w:rsidR="005C5727" w:rsidRPr="009E6985" w:rsidRDefault="005C5727" w:rsidP="005C5727">
      <w:pPr>
        <w:pStyle w:val="ListParagraph"/>
        <w:spacing w:after="0" w:line="240" w:lineRule="auto"/>
        <w:rPr>
          <w:rFonts w:ascii="Calibri" w:hAnsi="Calibri" w:cs="Calibri"/>
          <w:b/>
          <w:sz w:val="24"/>
          <w:szCs w:val="24"/>
          <w:u w:val="single"/>
        </w:rPr>
      </w:pPr>
    </w:p>
    <w:p w14:paraId="49899398" w14:textId="77777777" w:rsidR="00E24264" w:rsidRPr="009E6985" w:rsidRDefault="00E24264" w:rsidP="00805134">
      <w:pPr>
        <w:spacing w:before="0"/>
        <w:rPr>
          <w:rFonts w:ascii="Calibri" w:hAnsi="Calibri" w:cs="Calibri"/>
          <w:sz w:val="24"/>
          <w:szCs w:val="24"/>
        </w:rPr>
      </w:pPr>
    </w:p>
    <w:sectPr w:rsidR="00E24264" w:rsidRPr="009E6985" w:rsidSect="002526E6">
      <w:headerReference w:type="default" r:id="rId10"/>
      <w:footerReference w:type="even" r:id="rId11"/>
      <w:foot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D4BD23" w14:textId="77777777" w:rsidR="004B748C" w:rsidRDefault="004B748C">
      <w:pPr>
        <w:spacing w:before="0" w:line="240" w:lineRule="auto"/>
      </w:pPr>
      <w:r>
        <w:separator/>
      </w:r>
    </w:p>
  </w:endnote>
  <w:endnote w:type="continuationSeparator" w:id="0">
    <w:p w14:paraId="3D33E17F" w14:textId="77777777" w:rsidR="004B748C" w:rsidRDefault="004B748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50266007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5C8CEB5" w14:textId="560DF891" w:rsidR="00CD550C" w:rsidRDefault="00CD550C" w:rsidP="002526E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CD1C03D" w14:textId="77777777" w:rsidR="00CD550C" w:rsidRDefault="00CD55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69638136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9078A76" w14:textId="10B79B55" w:rsidR="00CD550C" w:rsidRDefault="00CD550C" w:rsidP="00CD550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69989312" w14:textId="76C7D3E5" w:rsidR="00CD550C" w:rsidRDefault="00CD55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79D1F0" w14:textId="77777777" w:rsidR="004B748C" w:rsidRDefault="004B748C">
      <w:pPr>
        <w:spacing w:before="0" w:line="240" w:lineRule="auto"/>
      </w:pPr>
      <w:r>
        <w:separator/>
      </w:r>
    </w:p>
  </w:footnote>
  <w:footnote w:type="continuationSeparator" w:id="0">
    <w:p w14:paraId="7C0C49E7" w14:textId="77777777" w:rsidR="004B748C" w:rsidRDefault="004B748C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6CE49E" w14:textId="0D48B197" w:rsidR="00CD550C" w:rsidRDefault="009E6985">
    <w:pPr>
      <w:pStyle w:val="Header"/>
    </w:pPr>
    <w:r>
      <w:t>PRIMER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11B3CA" w14:textId="4B956C14" w:rsidR="00CD550C" w:rsidRDefault="00CD550C">
    <w:pPr>
      <w:pStyle w:val="Header"/>
    </w:pPr>
    <w:r>
      <w:t>Checklist</w:t>
    </w:r>
  </w:p>
  <w:p w14:paraId="5AB73349" w14:textId="77777777" w:rsidR="00CD550C" w:rsidRDefault="00CD55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E39C3"/>
    <w:multiLevelType w:val="hybridMultilevel"/>
    <w:tmpl w:val="7DAEF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96CEC"/>
    <w:multiLevelType w:val="hybridMultilevel"/>
    <w:tmpl w:val="5462A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56421"/>
    <w:multiLevelType w:val="hybridMultilevel"/>
    <w:tmpl w:val="094CF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6A50EF"/>
    <w:multiLevelType w:val="hybridMultilevel"/>
    <w:tmpl w:val="099CFD5E"/>
    <w:lvl w:ilvl="0" w:tplc="B34CED3A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EBC"/>
    <w:rsid w:val="0001454E"/>
    <w:rsid w:val="00021944"/>
    <w:rsid w:val="0002227C"/>
    <w:rsid w:val="000821D9"/>
    <w:rsid w:val="000A50AA"/>
    <w:rsid w:val="000B49B7"/>
    <w:rsid w:val="000C4E62"/>
    <w:rsid w:val="000E6583"/>
    <w:rsid w:val="001206B7"/>
    <w:rsid w:val="00154E25"/>
    <w:rsid w:val="00155597"/>
    <w:rsid w:val="001661F6"/>
    <w:rsid w:val="001707F3"/>
    <w:rsid w:val="001C6844"/>
    <w:rsid w:val="00212E13"/>
    <w:rsid w:val="00221183"/>
    <w:rsid w:val="00235844"/>
    <w:rsid w:val="00235C64"/>
    <w:rsid w:val="002468EC"/>
    <w:rsid w:val="002526E6"/>
    <w:rsid w:val="0027752D"/>
    <w:rsid w:val="00297764"/>
    <w:rsid w:val="002A0FF9"/>
    <w:rsid w:val="002B1202"/>
    <w:rsid w:val="002B6F9E"/>
    <w:rsid w:val="002D46D3"/>
    <w:rsid w:val="002E43CC"/>
    <w:rsid w:val="002F6FD3"/>
    <w:rsid w:val="003438B1"/>
    <w:rsid w:val="0036590E"/>
    <w:rsid w:val="003847EC"/>
    <w:rsid w:val="00387C1F"/>
    <w:rsid w:val="00390B38"/>
    <w:rsid w:val="003E4046"/>
    <w:rsid w:val="00436509"/>
    <w:rsid w:val="00456200"/>
    <w:rsid w:val="00466CDC"/>
    <w:rsid w:val="00471D9D"/>
    <w:rsid w:val="00484E4D"/>
    <w:rsid w:val="00490B28"/>
    <w:rsid w:val="0049442A"/>
    <w:rsid w:val="004B748C"/>
    <w:rsid w:val="004B74CB"/>
    <w:rsid w:val="004C7F9E"/>
    <w:rsid w:val="004D75CB"/>
    <w:rsid w:val="004E2E78"/>
    <w:rsid w:val="004E679F"/>
    <w:rsid w:val="004F45EE"/>
    <w:rsid w:val="00522B18"/>
    <w:rsid w:val="00530D98"/>
    <w:rsid w:val="00535FCE"/>
    <w:rsid w:val="00551578"/>
    <w:rsid w:val="005745E8"/>
    <w:rsid w:val="005B3B8D"/>
    <w:rsid w:val="005C5727"/>
    <w:rsid w:val="005E2FC9"/>
    <w:rsid w:val="005F1C85"/>
    <w:rsid w:val="00606B86"/>
    <w:rsid w:val="00610647"/>
    <w:rsid w:val="006135A0"/>
    <w:rsid w:val="006213DB"/>
    <w:rsid w:val="0062760E"/>
    <w:rsid w:val="0063193F"/>
    <w:rsid w:val="00685DB1"/>
    <w:rsid w:val="00690452"/>
    <w:rsid w:val="006A121E"/>
    <w:rsid w:val="006C268A"/>
    <w:rsid w:val="006C3EBC"/>
    <w:rsid w:val="006C7E24"/>
    <w:rsid w:val="006E395A"/>
    <w:rsid w:val="00734BEE"/>
    <w:rsid w:val="00754332"/>
    <w:rsid w:val="007633E5"/>
    <w:rsid w:val="00775217"/>
    <w:rsid w:val="0078387B"/>
    <w:rsid w:val="007D5C13"/>
    <w:rsid w:val="007F5BC7"/>
    <w:rsid w:val="00805134"/>
    <w:rsid w:val="00850FE8"/>
    <w:rsid w:val="00891C94"/>
    <w:rsid w:val="008E4692"/>
    <w:rsid w:val="008F2B0A"/>
    <w:rsid w:val="009071EA"/>
    <w:rsid w:val="009073A1"/>
    <w:rsid w:val="009A2EF5"/>
    <w:rsid w:val="009A3EB5"/>
    <w:rsid w:val="009A4775"/>
    <w:rsid w:val="009A7BA0"/>
    <w:rsid w:val="009B7494"/>
    <w:rsid w:val="009B7592"/>
    <w:rsid w:val="009D2297"/>
    <w:rsid w:val="009E6985"/>
    <w:rsid w:val="009E7CD5"/>
    <w:rsid w:val="009F08E8"/>
    <w:rsid w:val="009F0BBD"/>
    <w:rsid w:val="00A22023"/>
    <w:rsid w:val="00A27708"/>
    <w:rsid w:val="00A74CF2"/>
    <w:rsid w:val="00AD7D00"/>
    <w:rsid w:val="00AE5024"/>
    <w:rsid w:val="00AE66DA"/>
    <w:rsid w:val="00B026FC"/>
    <w:rsid w:val="00B0714F"/>
    <w:rsid w:val="00B13054"/>
    <w:rsid w:val="00B452A0"/>
    <w:rsid w:val="00B539EB"/>
    <w:rsid w:val="00B57735"/>
    <w:rsid w:val="00B70CB8"/>
    <w:rsid w:val="00B73D78"/>
    <w:rsid w:val="00B841BA"/>
    <w:rsid w:val="00B95B9A"/>
    <w:rsid w:val="00C000E3"/>
    <w:rsid w:val="00C018B4"/>
    <w:rsid w:val="00C1101B"/>
    <w:rsid w:val="00C1587F"/>
    <w:rsid w:val="00C1712A"/>
    <w:rsid w:val="00C326AF"/>
    <w:rsid w:val="00C70B75"/>
    <w:rsid w:val="00C734CC"/>
    <w:rsid w:val="00C87438"/>
    <w:rsid w:val="00C97762"/>
    <w:rsid w:val="00CB7EDD"/>
    <w:rsid w:val="00CD550C"/>
    <w:rsid w:val="00CF3470"/>
    <w:rsid w:val="00D04F8C"/>
    <w:rsid w:val="00D227C4"/>
    <w:rsid w:val="00D31E86"/>
    <w:rsid w:val="00D90B1D"/>
    <w:rsid w:val="00D95F6C"/>
    <w:rsid w:val="00DA0992"/>
    <w:rsid w:val="00DB1176"/>
    <w:rsid w:val="00DC445E"/>
    <w:rsid w:val="00DD002B"/>
    <w:rsid w:val="00E24264"/>
    <w:rsid w:val="00E56602"/>
    <w:rsid w:val="00E65648"/>
    <w:rsid w:val="00E812FB"/>
    <w:rsid w:val="00E9113B"/>
    <w:rsid w:val="00E94C1E"/>
    <w:rsid w:val="00EA1644"/>
    <w:rsid w:val="00EC477A"/>
    <w:rsid w:val="00EC7F43"/>
    <w:rsid w:val="00ED2513"/>
    <w:rsid w:val="00F1131C"/>
    <w:rsid w:val="00F15B29"/>
    <w:rsid w:val="00F4310B"/>
    <w:rsid w:val="00F72BDF"/>
    <w:rsid w:val="00F835FF"/>
    <w:rsid w:val="00F8700E"/>
    <w:rsid w:val="00FD7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67B3C"/>
  <w15:chartTrackingRefBased/>
  <w15:docId w15:val="{0ED8EEBF-8BA6-B74C-BCB1-7898B3B2F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MS Mincho" w:hAnsiTheme="minorHAnsi" w:cstheme="minorBidi"/>
        <w:color w:val="27130E" w:themeColor="text2" w:themeShade="80"/>
        <w:kern w:val="2"/>
        <w:sz w:val="18"/>
        <w:lang w:val="en-US" w:eastAsia="ja-JP" w:bidi="ar-SA"/>
        <w14:ligatures w14:val="standard"/>
      </w:rPr>
    </w:rPrDefault>
    <w:pPrDefault>
      <w:pPr>
        <w:spacing w:before="12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2"/>
    <w:qFormat/>
    <w:pPr>
      <w:keepNext/>
      <w:keepLines/>
      <w:numPr>
        <w:numId w:val="1"/>
      </w:numPr>
      <w:pBdr>
        <w:bottom w:val="thickThinLargeGap" w:sz="24" w:space="1" w:color="4F271C" w:themeColor="text2"/>
      </w:pBdr>
      <w:spacing w:before="400" w:after="60"/>
      <w:outlineLvl w:val="0"/>
    </w:pPr>
    <w:rPr>
      <w:rFonts w:asciiTheme="majorHAnsi" w:eastAsiaTheme="majorEastAsia" w:hAnsiTheme="majorHAnsi" w:cstheme="majorBidi"/>
      <w:caps/>
      <w:color w:val="3891A7" w:themeColor="accent1"/>
      <w:sz w:val="24"/>
    </w:rPr>
  </w:style>
  <w:style w:type="paragraph" w:styleId="Heading2">
    <w:name w:val="heading 2"/>
    <w:basedOn w:val="Normal"/>
    <w:next w:val="Normal"/>
    <w:link w:val="Heading2Char"/>
    <w:uiPriority w:val="2"/>
    <w:semiHidden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9"/>
    <w:qFormat/>
    <w:pPr>
      <w:spacing w:before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40" w:line="204" w:lineRule="auto"/>
      <w:ind w:left="144"/>
      <w:contextualSpacing/>
    </w:pPr>
    <w:rPr>
      <w:rFonts w:asciiTheme="majorHAnsi" w:eastAsiaTheme="majorEastAsia" w:hAnsiTheme="majorHAnsi" w:cstheme="majorBidi"/>
      <w:caps/>
      <w:color w:val="3891A7" w:themeColor="accent1"/>
      <w:spacing w:val="1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3891A7" w:themeColor="accent1"/>
      <w:spacing w:val="10"/>
      <w:kern w:val="28"/>
      <w:sz w:val="64"/>
    </w:rPr>
  </w:style>
  <w:style w:type="character" w:customStyle="1" w:styleId="Heading1Char">
    <w:name w:val="Heading 1 Char"/>
    <w:basedOn w:val="DefaultParagraphFont"/>
    <w:link w:val="Heading1"/>
    <w:uiPriority w:val="2"/>
    <w:rPr>
      <w:rFonts w:asciiTheme="majorHAnsi" w:eastAsiaTheme="majorEastAsia" w:hAnsiTheme="majorHAnsi" w:cstheme="majorBidi"/>
      <w:caps/>
      <w:color w:val="3891A7" w:themeColor="accent1"/>
      <w:sz w:val="24"/>
    </w:rPr>
  </w:style>
  <w:style w:type="paragraph" w:styleId="List">
    <w:name w:val="List"/>
    <w:basedOn w:val="Normal"/>
    <w:uiPriority w:val="1"/>
    <w:unhideWhenUsed/>
    <w:qFormat/>
    <w:pPr>
      <w:ind w:right="720"/>
    </w:pPr>
  </w:style>
  <w:style w:type="paragraph" w:customStyle="1" w:styleId="Checkbox">
    <w:name w:val="Checkbox"/>
    <w:basedOn w:val="Normal"/>
    <w:uiPriority w:val="1"/>
    <w:qFormat/>
    <w:pPr>
      <w:spacing w:before="60"/>
    </w:pPr>
    <w:rPr>
      <w:rFonts w:ascii="Segoe UI Symbol" w:hAnsi="Segoe UI Symbol" w:cs="Segoe UI Symbol"/>
      <w:color w:val="2A6C7D" w:themeColor="accent1" w:themeShade="BF"/>
      <w:sz w:val="2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before="0" w:line="240" w:lineRule="auto"/>
      <w:ind w:right="720"/>
      <w:jc w:val="right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sz w:val="16"/>
    </w:rPr>
  </w:style>
  <w:style w:type="character" w:customStyle="1" w:styleId="Heading2Char">
    <w:name w:val="Heading 2 Char"/>
    <w:basedOn w:val="DefaultParagraphFont"/>
    <w:link w:val="Heading2"/>
    <w:uiPriority w:val="2"/>
    <w:semiHidden/>
    <w:rPr>
      <w:rFonts w:asciiTheme="majorHAnsi" w:eastAsiaTheme="majorEastAsia" w:hAnsiTheme="majorHAnsi" w:cstheme="majorBidi"/>
      <w:sz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before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styleId="PageNumber">
    <w:name w:val="page number"/>
    <w:basedOn w:val="DefaultParagraphFont"/>
    <w:uiPriority w:val="99"/>
    <w:semiHidden/>
    <w:unhideWhenUsed/>
    <w:rsid w:val="00390B38"/>
  </w:style>
  <w:style w:type="paragraph" w:styleId="ListParagraph">
    <w:name w:val="List Paragraph"/>
    <w:basedOn w:val="Normal"/>
    <w:uiPriority w:val="34"/>
    <w:qFormat/>
    <w:rsid w:val="00805134"/>
    <w:pPr>
      <w:spacing w:before="0" w:after="160" w:line="259" w:lineRule="auto"/>
      <w:ind w:left="720"/>
      <w:contextualSpacing/>
    </w:pPr>
    <w:rPr>
      <w:rFonts w:eastAsiaTheme="minorHAnsi"/>
      <w:color w:val="auto"/>
      <w:kern w:val="0"/>
      <w:sz w:val="22"/>
      <w:szCs w:val="22"/>
      <w:lang w:eastAsia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C734CC"/>
    <w:rPr>
      <w:color w:val="0070C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orinne/Library/Containers/com.microsoft.Word/Data/Library/Application%20Support/Microsoft/Office/16.0/DTS/Search/%7b5383EEFD-6501-0041-8C03-DF58BD46DBD5%7dtf03199746.dotx" TargetMode="External"/></Relationships>
</file>

<file path=word/theme/theme1.xml><?xml version="1.0" encoding="utf-8"?>
<a:theme xmlns:a="http://schemas.openxmlformats.org/drawingml/2006/main" name="Office Theme">
  <a:themeElements>
    <a:clrScheme name="Travel Planning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0070C0"/>
      </a:hlink>
      <a:folHlink>
        <a:srgbClr val="7030A0"/>
      </a:folHlink>
    </a:clrScheme>
    <a:fontScheme name="Travel Planning">
      <a:majorFont>
        <a:latin typeface="Franklin Gothic Medium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849758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2012-08-06T11:33:00+00:00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1604545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TP103199745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484ADA3-6831-4749-A8D2-03B37BFC1C06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F6313936-D4AA-4FB8-9668-3D8B3D1569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C7F27C-C704-4960-A230-138516ABDC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{5383EEFD-6501-0041-8C03-DF58BD46DBD5}tf03199746.dotx</Template>
  <TotalTime>46</TotalTime>
  <Pages>2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Keith, Kathryn</cp:lastModifiedBy>
  <cp:revision>12</cp:revision>
  <cp:lastPrinted>2012-07-31T23:37:00Z</cp:lastPrinted>
  <dcterms:created xsi:type="dcterms:W3CDTF">2019-02-15T21:54:00Z</dcterms:created>
  <dcterms:modified xsi:type="dcterms:W3CDTF">2020-07-27T19:29:00Z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