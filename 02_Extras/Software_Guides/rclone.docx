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78EA" w14:textId="137F36C4" w:rsidR="00452E0E" w:rsidRPr="00452E0E" w:rsidRDefault="00452E0E" w:rsidP="00452E0E">
      <w:pPr>
        <w:spacing w:before="0" w:line="240" w:lineRule="auto"/>
        <w:rPr>
          <w:rFonts w:ascii="Calibri" w:hAnsi="Calibri"/>
          <w:b/>
          <w:bCs/>
          <w:sz w:val="28"/>
          <w:szCs w:val="28"/>
        </w:rPr>
      </w:pPr>
      <w:r w:rsidRPr="00452E0E">
        <w:rPr>
          <w:rFonts w:ascii="Calibri" w:hAnsi="Calibri"/>
          <w:b/>
          <w:bCs/>
          <w:sz w:val="28"/>
          <w:szCs w:val="28"/>
        </w:rPr>
        <w:t>rclone 101</w:t>
      </w:r>
    </w:p>
    <w:p w14:paraId="440C4D64" w14:textId="77777777" w:rsidR="00452E0E" w:rsidRDefault="00452E0E" w:rsidP="00452E0E">
      <w:pPr>
        <w:spacing w:before="0" w:line="240" w:lineRule="auto"/>
        <w:rPr>
          <w:rFonts w:ascii="Calibri" w:hAnsi="Calibri"/>
          <w:sz w:val="28"/>
          <w:szCs w:val="28"/>
        </w:rPr>
      </w:pPr>
    </w:p>
    <w:p w14:paraId="52E6B087" w14:textId="339B1CF4" w:rsidR="00452E0E" w:rsidRPr="00452E0E" w:rsidRDefault="00A13C22" w:rsidP="00452E0E">
      <w:pPr>
        <w:spacing w:before="0" w:line="240" w:lineRule="auto"/>
        <w:rPr>
          <w:rFonts w:ascii="Calibri" w:hAnsi="Calibri"/>
          <w:sz w:val="28"/>
          <w:szCs w:val="28"/>
        </w:rPr>
      </w:pPr>
      <w:hyperlink r:id="rId10" w:history="1">
        <w:r w:rsidR="00452E0E" w:rsidRPr="00A13C22">
          <w:rPr>
            <w:rStyle w:val="Hyperlink"/>
            <w:rFonts w:ascii="Calibri" w:hAnsi="Calibri"/>
            <w:sz w:val="28"/>
            <w:szCs w:val="28"/>
          </w:rPr>
          <w:t>rclone</w:t>
        </w:r>
      </w:hyperlink>
      <w:r w:rsidR="00452E0E" w:rsidRPr="00452E0E">
        <w:rPr>
          <w:rFonts w:ascii="Calibri" w:hAnsi="Calibri"/>
          <w:sz w:val="28"/>
          <w:szCs w:val="28"/>
        </w:rPr>
        <w:t xml:space="preserve"> is a command line interface tool for </w:t>
      </w:r>
      <w:r w:rsidR="00452E0E">
        <w:rPr>
          <w:rFonts w:ascii="Calibri" w:hAnsi="Calibri"/>
          <w:sz w:val="28"/>
          <w:szCs w:val="28"/>
        </w:rPr>
        <w:t>cloud storage platforms (such as Box). It allows you to easily recursively copy folders or large numbers of files to a cloud storage platform via CLI.</w:t>
      </w:r>
    </w:p>
    <w:sectPr w:rsidR="00452E0E" w:rsidRPr="00452E0E" w:rsidSect="002526E6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31E5E" w14:textId="77777777" w:rsidR="00E37BE8" w:rsidRDefault="00E37BE8">
      <w:pPr>
        <w:spacing w:before="0" w:line="240" w:lineRule="auto"/>
      </w:pPr>
      <w:r>
        <w:separator/>
      </w:r>
    </w:p>
  </w:endnote>
  <w:endnote w:type="continuationSeparator" w:id="0">
    <w:p w14:paraId="7CE9F768" w14:textId="77777777" w:rsidR="00E37BE8" w:rsidRDefault="00E37B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66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8CEB5" w14:textId="560DF891" w:rsidR="00CD550C" w:rsidRDefault="00CD550C" w:rsidP="00252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1C03D" w14:textId="77777777" w:rsidR="00CD550C" w:rsidRDefault="00CD5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963813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78A76" w14:textId="10B79B55" w:rsidR="00CD550C" w:rsidRDefault="00CD550C" w:rsidP="00CD55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989312" w14:textId="76C7D3E5" w:rsidR="00CD550C" w:rsidRDefault="00CD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B6B3D" w14:textId="77777777" w:rsidR="00E37BE8" w:rsidRDefault="00E37BE8">
      <w:pPr>
        <w:spacing w:before="0" w:line="240" w:lineRule="auto"/>
      </w:pPr>
      <w:r>
        <w:separator/>
      </w:r>
    </w:p>
  </w:footnote>
  <w:footnote w:type="continuationSeparator" w:id="0">
    <w:p w14:paraId="1DD4B829" w14:textId="77777777" w:rsidR="00E37BE8" w:rsidRDefault="00E37BE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CE49E" w14:textId="4DE591AF" w:rsidR="00CD550C" w:rsidRDefault="00CD5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1B3CA" w14:textId="4B956C14" w:rsidR="00CD550C" w:rsidRDefault="00CD550C">
    <w:pPr>
      <w:pStyle w:val="Header"/>
    </w:pPr>
    <w:r>
      <w:t>Checklist</w:t>
    </w:r>
  </w:p>
  <w:p w14:paraId="5AB73349" w14:textId="77777777" w:rsidR="00CD550C" w:rsidRDefault="00CD5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9C3"/>
    <w:multiLevelType w:val="hybridMultilevel"/>
    <w:tmpl w:val="7DA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BC"/>
    <w:rsid w:val="0001454E"/>
    <w:rsid w:val="00021944"/>
    <w:rsid w:val="0002227C"/>
    <w:rsid w:val="000821D9"/>
    <w:rsid w:val="000A50AA"/>
    <w:rsid w:val="000B49B7"/>
    <w:rsid w:val="000C4E62"/>
    <w:rsid w:val="000E6583"/>
    <w:rsid w:val="001206B7"/>
    <w:rsid w:val="00154E25"/>
    <w:rsid w:val="00155597"/>
    <w:rsid w:val="001661F6"/>
    <w:rsid w:val="001707F3"/>
    <w:rsid w:val="001C6844"/>
    <w:rsid w:val="00212E13"/>
    <w:rsid w:val="00235844"/>
    <w:rsid w:val="00235C64"/>
    <w:rsid w:val="002468EC"/>
    <w:rsid w:val="002526E6"/>
    <w:rsid w:val="0027752D"/>
    <w:rsid w:val="002B050D"/>
    <w:rsid w:val="002B1202"/>
    <w:rsid w:val="002B6F9E"/>
    <w:rsid w:val="002D46D3"/>
    <w:rsid w:val="002F6FD3"/>
    <w:rsid w:val="003438B1"/>
    <w:rsid w:val="0036590E"/>
    <w:rsid w:val="003847EC"/>
    <w:rsid w:val="00387C1F"/>
    <w:rsid w:val="00390B38"/>
    <w:rsid w:val="003E4046"/>
    <w:rsid w:val="00436509"/>
    <w:rsid w:val="00452E0E"/>
    <w:rsid w:val="00456200"/>
    <w:rsid w:val="00466CDC"/>
    <w:rsid w:val="00471D9D"/>
    <w:rsid w:val="00490B28"/>
    <w:rsid w:val="0049442A"/>
    <w:rsid w:val="004B74CB"/>
    <w:rsid w:val="004C7F9E"/>
    <w:rsid w:val="004D75CB"/>
    <w:rsid w:val="004E2E78"/>
    <w:rsid w:val="004E554C"/>
    <w:rsid w:val="004E679F"/>
    <w:rsid w:val="004F45EE"/>
    <w:rsid w:val="00522B18"/>
    <w:rsid w:val="00530D98"/>
    <w:rsid w:val="00535FCE"/>
    <w:rsid w:val="00551578"/>
    <w:rsid w:val="00557D49"/>
    <w:rsid w:val="005745E8"/>
    <w:rsid w:val="005B3B8D"/>
    <w:rsid w:val="005E2FC9"/>
    <w:rsid w:val="005F1C85"/>
    <w:rsid w:val="00606B86"/>
    <w:rsid w:val="00610647"/>
    <w:rsid w:val="006135A0"/>
    <w:rsid w:val="006213DB"/>
    <w:rsid w:val="0062760E"/>
    <w:rsid w:val="0063193F"/>
    <w:rsid w:val="00685DB1"/>
    <w:rsid w:val="00690452"/>
    <w:rsid w:val="006A121E"/>
    <w:rsid w:val="006C268A"/>
    <w:rsid w:val="006C3EBC"/>
    <w:rsid w:val="006C7E24"/>
    <w:rsid w:val="00754332"/>
    <w:rsid w:val="007633E5"/>
    <w:rsid w:val="00775217"/>
    <w:rsid w:val="0078387B"/>
    <w:rsid w:val="007F5BC7"/>
    <w:rsid w:val="00805134"/>
    <w:rsid w:val="00850FE8"/>
    <w:rsid w:val="008E4692"/>
    <w:rsid w:val="008F2B0A"/>
    <w:rsid w:val="009071EA"/>
    <w:rsid w:val="009073A1"/>
    <w:rsid w:val="009A2EF5"/>
    <w:rsid w:val="009A3EB5"/>
    <w:rsid w:val="009A4775"/>
    <w:rsid w:val="009A7BA0"/>
    <w:rsid w:val="009B7494"/>
    <w:rsid w:val="009B7592"/>
    <w:rsid w:val="009D2297"/>
    <w:rsid w:val="009E7CD5"/>
    <w:rsid w:val="009F08E8"/>
    <w:rsid w:val="009F0BBD"/>
    <w:rsid w:val="00A13C22"/>
    <w:rsid w:val="00A22023"/>
    <w:rsid w:val="00A74CF2"/>
    <w:rsid w:val="00AD7D00"/>
    <w:rsid w:val="00AE5024"/>
    <w:rsid w:val="00AE66DA"/>
    <w:rsid w:val="00B026FC"/>
    <w:rsid w:val="00B0714F"/>
    <w:rsid w:val="00B13054"/>
    <w:rsid w:val="00B452A0"/>
    <w:rsid w:val="00B539EB"/>
    <w:rsid w:val="00B70CB8"/>
    <w:rsid w:val="00B841BA"/>
    <w:rsid w:val="00B95B9A"/>
    <w:rsid w:val="00BC2139"/>
    <w:rsid w:val="00BF2BFC"/>
    <w:rsid w:val="00C000E3"/>
    <w:rsid w:val="00C018B4"/>
    <w:rsid w:val="00C1101B"/>
    <w:rsid w:val="00C1587F"/>
    <w:rsid w:val="00C326AF"/>
    <w:rsid w:val="00C70B75"/>
    <w:rsid w:val="00C734CC"/>
    <w:rsid w:val="00C97762"/>
    <w:rsid w:val="00CB7EDD"/>
    <w:rsid w:val="00CD550C"/>
    <w:rsid w:val="00CF3470"/>
    <w:rsid w:val="00D04F8C"/>
    <w:rsid w:val="00D227C4"/>
    <w:rsid w:val="00D635DD"/>
    <w:rsid w:val="00D95F6C"/>
    <w:rsid w:val="00DA0992"/>
    <w:rsid w:val="00DB1176"/>
    <w:rsid w:val="00DC445E"/>
    <w:rsid w:val="00DD002B"/>
    <w:rsid w:val="00E24264"/>
    <w:rsid w:val="00E37BE8"/>
    <w:rsid w:val="00E56602"/>
    <w:rsid w:val="00E65648"/>
    <w:rsid w:val="00E812FB"/>
    <w:rsid w:val="00E9113B"/>
    <w:rsid w:val="00E94C1E"/>
    <w:rsid w:val="00EA1644"/>
    <w:rsid w:val="00EC7F43"/>
    <w:rsid w:val="00ED2513"/>
    <w:rsid w:val="00F1131C"/>
    <w:rsid w:val="00F15B29"/>
    <w:rsid w:val="00F4310B"/>
    <w:rsid w:val="00F72BDF"/>
    <w:rsid w:val="00F8700E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B3C"/>
  <w15:chartTrackingRefBased/>
  <w15:docId w15:val="{0ED8EEBF-8BA6-B74C-BCB1-7898B3B2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390B38"/>
  </w:style>
  <w:style w:type="paragraph" w:styleId="ListParagraph">
    <w:name w:val="List Paragraph"/>
    <w:basedOn w:val="Normal"/>
    <w:uiPriority w:val="34"/>
    <w:qFormat/>
    <w:rsid w:val="00805134"/>
    <w:pPr>
      <w:spacing w:before="0" w:after="160" w:line="259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4C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rclone.org/download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inne/Library/Containers/com.microsoft.Word/Data/Library/Application%20Support/Microsoft/Office/16.0/DTS/Search/%7b5383EEFD-6501-0041-8C03-DF58BD46DBD5%7dtf03199746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849758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2012-08-06T11:33:00+00:00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1604545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TP103199745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7F27C-C704-4960-A230-138516ABD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{5383EEFD-6501-0041-8C03-DF58BD46DBD5}tf03199746.dotx</Template>
  <TotalTime>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Keith, Kathryn</cp:lastModifiedBy>
  <cp:revision>8</cp:revision>
  <cp:lastPrinted>2012-07-31T23:37:00Z</cp:lastPrinted>
  <dcterms:created xsi:type="dcterms:W3CDTF">2019-02-15T21:54:00Z</dcterms:created>
  <dcterms:modified xsi:type="dcterms:W3CDTF">2020-08-04T17:22:00Z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