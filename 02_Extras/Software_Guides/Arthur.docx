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B087" w14:textId="3F9B6F22" w:rsidR="00452E0E" w:rsidRDefault="00165BEC" w:rsidP="00452E0E">
      <w:pPr>
        <w:spacing w:before="0" w:line="240" w:lineRule="auto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Arthur</w:t>
      </w:r>
    </w:p>
    <w:p w14:paraId="49034E7B" w14:textId="1EE6AA70" w:rsidR="00165BEC" w:rsidRDefault="00165BEC" w:rsidP="00452E0E">
      <w:pPr>
        <w:spacing w:before="0" w:line="240" w:lineRule="auto"/>
        <w:rPr>
          <w:rFonts w:ascii="Calibri" w:hAnsi="Calibri"/>
          <w:b/>
          <w:bCs/>
          <w:sz w:val="28"/>
          <w:szCs w:val="28"/>
        </w:rPr>
      </w:pPr>
    </w:p>
    <w:p w14:paraId="122557CB" w14:textId="65D6038B" w:rsidR="00165BEC" w:rsidRDefault="00165BEC" w:rsidP="00452E0E">
      <w:pPr>
        <w:spacing w:before="0" w:line="24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Arthur is a shared machine set up to quickly process large amounts of data and/or run data through time consuming processes.</w:t>
      </w:r>
    </w:p>
    <w:p w14:paraId="5E52D6B8" w14:textId="2B0427E9" w:rsidR="00165BEC" w:rsidRDefault="00165BEC" w:rsidP="00452E0E">
      <w:pPr>
        <w:spacing w:before="0" w:line="240" w:lineRule="auto"/>
        <w:rPr>
          <w:rFonts w:ascii="Calibri" w:hAnsi="Calibri"/>
          <w:sz w:val="28"/>
          <w:szCs w:val="28"/>
        </w:rPr>
      </w:pPr>
    </w:p>
    <w:p w14:paraId="597BF208" w14:textId="22EAEF0B" w:rsidR="00165BEC" w:rsidRPr="00165BEC" w:rsidRDefault="00165BEC" w:rsidP="00452E0E">
      <w:pPr>
        <w:spacing w:before="0" w:line="24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It is imperative that no data be stored on Arthur long-term. </w:t>
      </w:r>
    </w:p>
    <w:sectPr w:rsidR="00165BEC" w:rsidRPr="00165BEC" w:rsidSect="002526E6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133A5" w14:textId="77777777" w:rsidR="009A2D71" w:rsidRDefault="009A2D71">
      <w:pPr>
        <w:spacing w:before="0" w:line="240" w:lineRule="auto"/>
      </w:pPr>
      <w:r>
        <w:separator/>
      </w:r>
    </w:p>
  </w:endnote>
  <w:endnote w:type="continuationSeparator" w:id="0">
    <w:p w14:paraId="6E598B20" w14:textId="77777777" w:rsidR="009A2D71" w:rsidRDefault="009A2D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8CEB5" w14:textId="560DF891" w:rsidR="00CD550C" w:rsidRDefault="00CD550C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1C03D" w14:textId="77777777" w:rsidR="00CD550C" w:rsidRDefault="00CD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96381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78A76" w14:textId="10B79B55" w:rsidR="00CD550C" w:rsidRDefault="00CD550C" w:rsidP="00CD55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989312" w14:textId="76C7D3E5" w:rsidR="00CD550C" w:rsidRDefault="00C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F73BE" w14:textId="77777777" w:rsidR="009A2D71" w:rsidRDefault="009A2D71">
      <w:pPr>
        <w:spacing w:before="0" w:line="240" w:lineRule="auto"/>
      </w:pPr>
      <w:r>
        <w:separator/>
      </w:r>
    </w:p>
  </w:footnote>
  <w:footnote w:type="continuationSeparator" w:id="0">
    <w:p w14:paraId="4A799421" w14:textId="77777777" w:rsidR="009A2D71" w:rsidRDefault="009A2D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E49E" w14:textId="4DE591AF" w:rsidR="00CD550C" w:rsidRDefault="00CD5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B3CA" w14:textId="4B956C14" w:rsidR="00CD550C" w:rsidRDefault="00CD550C">
    <w:pPr>
      <w:pStyle w:val="Header"/>
    </w:pPr>
    <w:r>
      <w:t>Checklist</w:t>
    </w:r>
  </w:p>
  <w:p w14:paraId="5AB73349" w14:textId="77777777" w:rsidR="00CD550C" w:rsidRDefault="00CD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9C3"/>
    <w:multiLevelType w:val="hybridMultilevel"/>
    <w:tmpl w:val="7DA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C"/>
    <w:rsid w:val="0001454E"/>
    <w:rsid w:val="00021944"/>
    <w:rsid w:val="0002227C"/>
    <w:rsid w:val="000821D9"/>
    <w:rsid w:val="000A50AA"/>
    <w:rsid w:val="000B49B7"/>
    <w:rsid w:val="000C4E62"/>
    <w:rsid w:val="000E6583"/>
    <w:rsid w:val="001206B7"/>
    <w:rsid w:val="00154E25"/>
    <w:rsid w:val="00155597"/>
    <w:rsid w:val="00165BEC"/>
    <w:rsid w:val="001661F6"/>
    <w:rsid w:val="001707F3"/>
    <w:rsid w:val="001C6844"/>
    <w:rsid w:val="00212E13"/>
    <w:rsid w:val="00235844"/>
    <w:rsid w:val="00235C64"/>
    <w:rsid w:val="002468EC"/>
    <w:rsid w:val="002526E6"/>
    <w:rsid w:val="0027752D"/>
    <w:rsid w:val="002B050D"/>
    <w:rsid w:val="002B1202"/>
    <w:rsid w:val="002B6F9E"/>
    <w:rsid w:val="002D46D3"/>
    <w:rsid w:val="002F6FD3"/>
    <w:rsid w:val="003438B1"/>
    <w:rsid w:val="0036590E"/>
    <w:rsid w:val="003847EC"/>
    <w:rsid w:val="00387C1F"/>
    <w:rsid w:val="00390B38"/>
    <w:rsid w:val="003E4046"/>
    <w:rsid w:val="00436509"/>
    <w:rsid w:val="00452E0E"/>
    <w:rsid w:val="00456200"/>
    <w:rsid w:val="00466CDC"/>
    <w:rsid w:val="00471D9D"/>
    <w:rsid w:val="00490B28"/>
    <w:rsid w:val="0049442A"/>
    <w:rsid w:val="004B74CB"/>
    <w:rsid w:val="004C7F9E"/>
    <w:rsid w:val="004D75CB"/>
    <w:rsid w:val="004E2E78"/>
    <w:rsid w:val="004E554C"/>
    <w:rsid w:val="004E679F"/>
    <w:rsid w:val="004F45EE"/>
    <w:rsid w:val="00522B18"/>
    <w:rsid w:val="00530D98"/>
    <w:rsid w:val="00535FCE"/>
    <w:rsid w:val="00551578"/>
    <w:rsid w:val="00557D49"/>
    <w:rsid w:val="005745E8"/>
    <w:rsid w:val="005B3B8D"/>
    <w:rsid w:val="005E2FC9"/>
    <w:rsid w:val="005F1C85"/>
    <w:rsid w:val="00606B86"/>
    <w:rsid w:val="00610647"/>
    <w:rsid w:val="006135A0"/>
    <w:rsid w:val="006213DB"/>
    <w:rsid w:val="0062760E"/>
    <w:rsid w:val="0063193F"/>
    <w:rsid w:val="00685DB1"/>
    <w:rsid w:val="00690452"/>
    <w:rsid w:val="006A121E"/>
    <w:rsid w:val="006C268A"/>
    <w:rsid w:val="006C3EBC"/>
    <w:rsid w:val="006C7E24"/>
    <w:rsid w:val="00754332"/>
    <w:rsid w:val="007633E5"/>
    <w:rsid w:val="00775217"/>
    <w:rsid w:val="0078387B"/>
    <w:rsid w:val="007F5BC7"/>
    <w:rsid w:val="00805134"/>
    <w:rsid w:val="00850FE8"/>
    <w:rsid w:val="008E4692"/>
    <w:rsid w:val="008F2B0A"/>
    <w:rsid w:val="009071EA"/>
    <w:rsid w:val="009073A1"/>
    <w:rsid w:val="009A2D71"/>
    <w:rsid w:val="009A2EF5"/>
    <w:rsid w:val="009A3EB5"/>
    <w:rsid w:val="009A4775"/>
    <w:rsid w:val="009A7BA0"/>
    <w:rsid w:val="009B7494"/>
    <w:rsid w:val="009B7592"/>
    <w:rsid w:val="009D2297"/>
    <w:rsid w:val="009E7CD5"/>
    <w:rsid w:val="009F08E8"/>
    <w:rsid w:val="009F0BBD"/>
    <w:rsid w:val="00A22023"/>
    <w:rsid w:val="00A74CF2"/>
    <w:rsid w:val="00AD7D00"/>
    <w:rsid w:val="00AE5024"/>
    <w:rsid w:val="00AE66DA"/>
    <w:rsid w:val="00B026FC"/>
    <w:rsid w:val="00B0714F"/>
    <w:rsid w:val="00B13054"/>
    <w:rsid w:val="00B452A0"/>
    <w:rsid w:val="00B539EB"/>
    <w:rsid w:val="00B70CB8"/>
    <w:rsid w:val="00B841BA"/>
    <w:rsid w:val="00B95B9A"/>
    <w:rsid w:val="00BC2139"/>
    <w:rsid w:val="00BF2BFC"/>
    <w:rsid w:val="00C000E3"/>
    <w:rsid w:val="00C018B4"/>
    <w:rsid w:val="00C1101B"/>
    <w:rsid w:val="00C1587F"/>
    <w:rsid w:val="00C326AF"/>
    <w:rsid w:val="00C70B75"/>
    <w:rsid w:val="00C734CC"/>
    <w:rsid w:val="00C97762"/>
    <w:rsid w:val="00CB7EDD"/>
    <w:rsid w:val="00CD550C"/>
    <w:rsid w:val="00CF3470"/>
    <w:rsid w:val="00D04F8C"/>
    <w:rsid w:val="00D227C4"/>
    <w:rsid w:val="00D635DD"/>
    <w:rsid w:val="00D95F6C"/>
    <w:rsid w:val="00DA0992"/>
    <w:rsid w:val="00DB1176"/>
    <w:rsid w:val="00DC445E"/>
    <w:rsid w:val="00DD002B"/>
    <w:rsid w:val="00E24264"/>
    <w:rsid w:val="00E56602"/>
    <w:rsid w:val="00E65648"/>
    <w:rsid w:val="00E812FB"/>
    <w:rsid w:val="00E9113B"/>
    <w:rsid w:val="00E94C1E"/>
    <w:rsid w:val="00EA1644"/>
    <w:rsid w:val="00EC7F43"/>
    <w:rsid w:val="00ED2513"/>
    <w:rsid w:val="00F1131C"/>
    <w:rsid w:val="00F15B29"/>
    <w:rsid w:val="00F4310B"/>
    <w:rsid w:val="00F72BDF"/>
    <w:rsid w:val="00F8700E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B3C"/>
  <w15:chartTrackingRefBased/>
  <w15:docId w15:val="{0ED8EEBF-8BA6-B74C-BCB1-7898B3B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390B38"/>
  </w:style>
  <w:style w:type="paragraph" w:styleId="ListParagraph">
    <w:name w:val="List Paragraph"/>
    <w:basedOn w:val="Normal"/>
    <w:uiPriority w:val="34"/>
    <w:qFormat/>
    <w:rsid w:val="00805134"/>
    <w:pPr>
      <w:spacing w:before="0" w:after="16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4C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inne/Library/Containers/com.microsoft.Word/Data/Library/Application%20Support/Microsoft/Office/16.0/DTS/Search/%7b5383EEFD-6501-0041-8C03-DF58BD46DBD5%7dtf03199746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849758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2012-08-06T11:33:00+00:00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1604545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TP103199745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7F27C-C704-4960-A230-138516A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{5383EEFD-6501-0041-8C03-DF58BD46DBD5}tf03199746.dotx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Keith, Kathryn</cp:lastModifiedBy>
  <cp:revision>8</cp:revision>
  <cp:lastPrinted>2012-07-31T23:37:00Z</cp:lastPrinted>
  <dcterms:created xsi:type="dcterms:W3CDTF">2019-02-15T21:54:00Z</dcterms:created>
  <dcterms:modified xsi:type="dcterms:W3CDTF">2020-07-28T13:11:00Z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